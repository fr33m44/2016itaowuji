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4C" w:rsidRDefault="00A7424C" w:rsidP="00061494">
      <w:pPr>
        <w:jc w:val="center"/>
      </w:pPr>
      <w:r>
        <w:rPr>
          <w:rFonts w:hint="eastAsia"/>
        </w:rPr>
        <w:t>甜心</w:t>
      </w:r>
      <w:r>
        <w:t>100</w:t>
      </w:r>
      <w:r>
        <w:rPr>
          <w:rFonts w:hint="eastAsia"/>
        </w:rPr>
        <w:t>专业安装教程淘宝店铺地址：</w:t>
      </w:r>
      <w:hyperlink r:id="rId6" w:history="1">
        <w:r>
          <w:rPr>
            <w:rStyle w:val="Hyperlink"/>
          </w:rPr>
          <w:t>http://we10.taobao.com/</w:t>
        </w:r>
      </w:hyperlink>
    </w:p>
    <w:p w:rsidR="00A7424C" w:rsidRDefault="00A7424C" w:rsidP="00061494">
      <w:pPr>
        <w:jc w:val="center"/>
      </w:pPr>
    </w:p>
    <w:p w:rsidR="00A7424C" w:rsidRDefault="00A7424C"/>
    <w:p w:rsidR="00A7424C" w:rsidRDefault="00A7424C">
      <w:r>
        <w:t>1:</w:t>
      </w:r>
      <w:r>
        <w:rPr>
          <w:rFonts w:hint="eastAsia"/>
        </w:rPr>
        <w:t>将网站程序上传到自己的网站空间上</w:t>
      </w:r>
    </w:p>
    <w:p w:rsidR="00A7424C" w:rsidRDefault="00A7424C">
      <w:r>
        <w:t>2</w:t>
      </w:r>
      <w:r>
        <w:rPr>
          <w:rFonts w:hint="eastAsia"/>
        </w:rPr>
        <w:t>：输入</w:t>
      </w:r>
      <w:r>
        <w:t xml:space="preserve">     </w:t>
      </w:r>
      <w:r>
        <w:rPr>
          <w:rFonts w:hint="eastAsia"/>
        </w:rPr>
        <w:t>域名</w:t>
      </w:r>
      <w:r>
        <w:t>/</w:t>
      </w:r>
      <w:r w:rsidRPr="009852BF">
        <w:t>tianxin</w:t>
      </w:r>
      <w:r>
        <w:t xml:space="preserve">   </w:t>
      </w:r>
      <w:r>
        <w:rPr>
          <w:rFonts w:hint="eastAsia"/>
        </w:rPr>
        <w:t>进入帝国备份恢复您的数据库</w:t>
      </w:r>
    </w:p>
    <w:p w:rsidR="00A7424C" w:rsidRDefault="00A7424C"/>
    <w:p w:rsidR="00A7424C" w:rsidRDefault="00A7424C">
      <w:r w:rsidRPr="00776A3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.75pt;height:306pt;visibility:visible">
            <v:imagedata r:id="rId7" o:title=""/>
          </v:shape>
        </w:pict>
      </w:r>
    </w:p>
    <w:p w:rsidR="00A7424C" w:rsidRDefault="00A7424C"/>
    <w:p w:rsidR="00A7424C" w:rsidRDefault="00A7424C">
      <w:r w:rsidRPr="00776A3F">
        <w:rPr>
          <w:noProof/>
        </w:rPr>
        <w:pict>
          <v:shape id="图片 4" o:spid="_x0000_i1026" type="#_x0000_t75" style="width:409.5pt;height:228.75pt;visibility:visible">
            <v:imagedata r:id="rId8" o:title=""/>
          </v:shape>
        </w:pict>
      </w:r>
    </w:p>
    <w:p w:rsidR="00A7424C" w:rsidRDefault="00A7424C"/>
    <w:p w:rsidR="00A7424C" w:rsidRDefault="00A7424C">
      <w:r>
        <w:rPr>
          <w:rFonts w:hint="eastAsia"/>
        </w:rPr>
        <w:t>填写上您自己的数据库信息。然后点击确定</w:t>
      </w:r>
    </w:p>
    <w:p w:rsidR="00A7424C" w:rsidRDefault="00A7424C">
      <w:r w:rsidRPr="00776A3F">
        <w:rPr>
          <w:noProof/>
        </w:rPr>
        <w:pict>
          <v:shape id="图片 7" o:spid="_x0000_i1027" type="#_x0000_t75" style="width:414pt;height:227.25pt;visibility:visible">
            <v:imagedata r:id="rId9" o:title=""/>
          </v:shape>
        </w:pict>
      </w:r>
    </w:p>
    <w:p w:rsidR="00A7424C" w:rsidRPr="007B2BBB" w:rsidRDefault="00A7424C">
      <w:r>
        <w:rPr>
          <w:rFonts w:hint="eastAsia"/>
        </w:rPr>
        <w:t>（</w:t>
      </w:r>
      <w:r>
        <w:t>1</w:t>
      </w:r>
      <w:r>
        <w:rPr>
          <w:rFonts w:hint="eastAsia"/>
        </w:rPr>
        <w:t>）：然后点击，恢复数据，选择您自己的数据库，然后点击选择目录</w:t>
      </w:r>
      <w:r>
        <w:br/>
      </w:r>
      <w:r w:rsidRPr="00776A3F">
        <w:rPr>
          <w:noProof/>
        </w:rPr>
        <w:pict>
          <v:shape id="_x0000_i1028" type="#_x0000_t75" style="width:411pt;height:120.75pt;visibility:visible">
            <v:imagedata r:id="rId10" o:title=""/>
          </v:shape>
        </w:pict>
      </w:r>
    </w:p>
    <w:p w:rsidR="00A7424C" w:rsidRDefault="00A7424C">
      <w:r>
        <w:rPr>
          <w:rFonts w:hint="eastAsia"/>
        </w:rPr>
        <w:t>选择这个文件</w:t>
      </w:r>
    </w:p>
    <w:p w:rsidR="00A7424C" w:rsidRDefault="00A7424C">
      <w:r w:rsidRPr="00776A3F">
        <w:rPr>
          <w:noProof/>
        </w:rPr>
        <w:pict>
          <v:shape id="图片 13" o:spid="_x0000_i1029" type="#_x0000_t75" style="width:409.5pt;height:248.25pt;visibility:visible">
            <v:imagedata r:id="rId11" o:title=""/>
          </v:shape>
        </w:pict>
      </w:r>
    </w:p>
    <w:p w:rsidR="00A7424C" w:rsidRPr="005A3B8E" w:rsidRDefault="00A7424C">
      <w:r>
        <w:rPr>
          <w:rFonts w:hint="eastAsia"/>
        </w:rPr>
        <w:t>点击恢复即可。</w:t>
      </w:r>
    </w:p>
    <w:p w:rsidR="00A7424C" w:rsidRDefault="00A7424C"/>
    <w:p w:rsidR="00A7424C" w:rsidRDefault="00A7424C"/>
    <w:p w:rsidR="00A7424C" w:rsidRDefault="00A7424C"/>
    <w:p w:rsidR="00A7424C" w:rsidRDefault="00A7424C">
      <w:r>
        <w:t>3</w:t>
      </w:r>
      <w:r>
        <w:rPr>
          <w:rFonts w:hint="eastAsia"/>
        </w:rPr>
        <w:t>：打开跟目录下的</w:t>
      </w:r>
      <w:r>
        <w:t>data/config.php</w:t>
      </w:r>
      <w:r>
        <w:rPr>
          <w:rFonts w:hint="eastAsia"/>
        </w:rPr>
        <w:t>文件，如下：</w:t>
      </w:r>
    </w:p>
    <w:p w:rsidR="00A7424C" w:rsidRDefault="00A7424C">
      <w:r w:rsidRPr="00776A3F">
        <w:rPr>
          <w:noProof/>
        </w:rPr>
        <w:pict>
          <v:shape id="_x0000_i1030" type="#_x0000_t75" style="width:411.75pt;height:276.75pt;visibility:visible">
            <v:imagedata r:id="rId12" o:title=""/>
          </v:shape>
        </w:pict>
      </w:r>
    </w:p>
    <w:p w:rsidR="00A7424C" w:rsidRDefault="00A7424C"/>
    <w:p w:rsidR="00A7424C" w:rsidRDefault="00A7424C"/>
    <w:p w:rsidR="00A7424C" w:rsidRPr="002B687F" w:rsidRDefault="00A7424C" w:rsidP="00432812">
      <w:r>
        <w:rPr>
          <w:rFonts w:hint="eastAsia"/>
        </w:rPr>
        <w:t>手机网站后台：（作用：管理手机版和微信）：域名</w:t>
      </w:r>
      <w:r>
        <w:t xml:space="preserve">mobile/admin  </w:t>
      </w:r>
      <w:r>
        <w:rPr>
          <w:rFonts w:hint="eastAsia"/>
        </w:rPr>
        <w:t>（点击右上角清楚缓存）</w:t>
      </w:r>
    </w:p>
    <w:p w:rsidR="00A7424C" w:rsidRDefault="00A7424C" w:rsidP="00432812">
      <w:r>
        <w:t>PC</w:t>
      </w:r>
      <w:r>
        <w:rPr>
          <w:rFonts w:hint="eastAsia"/>
        </w:rPr>
        <w:t>网站后台：（作用：上传宝贝）：域名</w:t>
      </w:r>
      <w:r>
        <w:t>/admin    (</w:t>
      </w:r>
      <w:r>
        <w:rPr>
          <w:rFonts w:hint="eastAsia"/>
        </w:rPr>
        <w:t>点击右上角清楚缓存</w:t>
      </w:r>
      <w:r>
        <w:t>)</w:t>
      </w:r>
    </w:p>
    <w:p w:rsidR="00A7424C" w:rsidRDefault="00A7424C" w:rsidP="00432812">
      <w:r>
        <w:rPr>
          <w:rFonts w:hint="eastAsia"/>
        </w:rPr>
        <w:t>账号密码统一：账号：</w:t>
      </w:r>
      <w:r>
        <w:t xml:space="preserve">tianxin100    </w:t>
      </w:r>
      <w:r>
        <w:rPr>
          <w:rFonts w:hint="eastAsia"/>
        </w:rPr>
        <w:t>密码：</w:t>
      </w:r>
      <w:r w:rsidRPr="00237B3F">
        <w:t>tianxinwe10</w:t>
      </w:r>
    </w:p>
    <w:p w:rsidR="00A7424C" w:rsidRDefault="00A7424C" w:rsidP="00432812">
      <w:r>
        <w:t>admin    wwwwe10cn</w:t>
      </w:r>
    </w:p>
    <w:p w:rsidR="00A7424C" w:rsidRDefault="00A7424C" w:rsidP="00432812"/>
    <w:p w:rsidR="00A7424C" w:rsidRDefault="00A7424C" w:rsidP="00432812">
      <w:pPr>
        <w:rPr>
          <w:color w:val="FF0000"/>
        </w:rPr>
      </w:pPr>
      <w:r w:rsidRPr="001F1771">
        <w:rPr>
          <w:rFonts w:hint="eastAsia"/>
          <w:color w:val="FF0000"/>
        </w:rPr>
        <w:t>如何配置微信和设置</w:t>
      </w:r>
      <w:r w:rsidRPr="001F1771">
        <w:rPr>
          <w:color w:val="FF0000"/>
        </w:rPr>
        <w:t>ectouch</w:t>
      </w:r>
      <w:r w:rsidRPr="001F1771">
        <w:rPr>
          <w:rFonts w:hint="eastAsia"/>
          <w:color w:val="FF0000"/>
        </w:rPr>
        <w:t>手机版？</w:t>
      </w:r>
    </w:p>
    <w:p w:rsidR="00A7424C" w:rsidRPr="001F1771" w:rsidRDefault="00A7424C" w:rsidP="00432812">
      <w:pPr>
        <w:rPr>
          <w:color w:val="FF0000"/>
        </w:rPr>
      </w:pPr>
    </w:p>
    <w:p w:rsidR="00A7424C" w:rsidRDefault="00A7424C">
      <w:r>
        <w:rPr>
          <w:rFonts w:hint="eastAsia"/>
        </w:rPr>
        <w:t>在手机版后台，菜单最下面有</w:t>
      </w:r>
      <w:r>
        <w:t xml:space="preserve"> </w:t>
      </w:r>
      <w:r>
        <w:rPr>
          <w:rFonts w:hint="eastAsia"/>
        </w:rPr>
        <w:t>“</w:t>
      </w:r>
      <w:r>
        <w:t>ectouch</w:t>
      </w:r>
      <w:r>
        <w:rPr>
          <w:rFonts w:hint="eastAsia"/>
        </w:rPr>
        <w:t>手册”“微信通手册”分别介绍手机版的设置使用和微信通的配置使用，请查看</w:t>
      </w:r>
      <w:r>
        <w:t>!</w:t>
      </w:r>
    </w:p>
    <w:p w:rsidR="00A7424C" w:rsidRDefault="00A7424C"/>
    <w:p w:rsidR="00A7424C" w:rsidRDefault="00A7424C">
      <w:r w:rsidRPr="00776A3F">
        <w:rPr>
          <w:noProof/>
        </w:rPr>
        <w:pict>
          <v:shape id="_x0000_i1031" type="#_x0000_t75" style="width:411pt;height:47.25pt;visibility:visible">
            <v:imagedata r:id="rId13" o:title=""/>
          </v:shape>
        </w:pict>
      </w:r>
    </w:p>
    <w:p w:rsidR="00A7424C" w:rsidRDefault="00A7424C"/>
    <w:p w:rsidR="00A7424C" w:rsidRDefault="00A7424C">
      <w:r>
        <w:rPr>
          <w:rFonts w:hint="eastAsia"/>
        </w:rPr>
        <w:t>里面有相关的设置说明，和使用教程知道！</w:t>
      </w:r>
    </w:p>
    <w:p w:rsidR="00A7424C" w:rsidRDefault="00A7424C">
      <w:pPr>
        <w:rPr>
          <w:color w:val="FF0000"/>
        </w:rPr>
      </w:pPr>
      <w:r w:rsidRPr="000520D5">
        <w:rPr>
          <w:rFonts w:hint="eastAsia"/>
          <w:color w:val="FF0000"/>
        </w:rPr>
        <w:t>请您测试完毕后，享受我们完整的售后流程服务！</w:t>
      </w:r>
    </w:p>
    <w:p w:rsidR="00A7424C" w:rsidRDefault="00A7424C">
      <w:r>
        <w:rPr>
          <w:rFonts w:hint="eastAsia"/>
        </w:rPr>
        <w:t>我们提供完善的售后服务流程，请登录我们的临时论坛地址</w:t>
      </w:r>
      <w:r>
        <w:t xml:space="preserve">   </w:t>
      </w:r>
      <w:r>
        <w:br/>
      </w:r>
      <w:r w:rsidRPr="000520D5">
        <w:t>http://www.</w:t>
      </w:r>
      <w:r>
        <w:t>we10.cn</w:t>
      </w:r>
    </w:p>
    <w:p w:rsidR="00A7424C" w:rsidRDefault="00A7424C"/>
    <w:p w:rsidR="00A7424C" w:rsidRDefault="00A7424C">
      <w:pPr>
        <w:rPr>
          <w:color w:val="FF0000"/>
        </w:rPr>
      </w:pPr>
      <w:r w:rsidRPr="000520D5">
        <w:rPr>
          <w:rFonts w:hint="eastAsia"/>
          <w:color w:val="FF0000"/>
        </w:rPr>
        <w:t>请您注册账号，然后告诉我们会员账号，并且</w:t>
      </w:r>
      <w:r w:rsidRPr="000520D5">
        <w:rPr>
          <w:color w:val="FF0000"/>
        </w:rPr>
        <w:t>5</w:t>
      </w:r>
      <w:r w:rsidRPr="000520D5">
        <w:rPr>
          <w:rFonts w:hint="eastAsia"/>
          <w:color w:val="FF0000"/>
        </w:rPr>
        <w:t>星好评截图给我们的客服！我们为您提供</w:t>
      </w:r>
      <w:r w:rsidRPr="000520D5">
        <w:rPr>
          <w:color w:val="FF0000"/>
        </w:rPr>
        <w:t>VIP</w:t>
      </w:r>
      <w:r w:rsidRPr="000520D5">
        <w:rPr>
          <w:rFonts w:hint="eastAsia"/>
          <w:color w:val="FF0000"/>
        </w:rPr>
        <w:t>全新，享受免费的程序升级、</w:t>
      </w:r>
      <w:r w:rsidRPr="000520D5">
        <w:rPr>
          <w:color w:val="FF0000"/>
        </w:rPr>
        <w:t>BUG</w:t>
      </w:r>
      <w:r w:rsidRPr="000520D5">
        <w:rPr>
          <w:rFonts w:hint="eastAsia"/>
          <w:color w:val="FF0000"/>
        </w:rPr>
        <w:t>修复、技术指导（包括使用技术指导）、免费获得大量插件和实惠模板的特权</w:t>
      </w:r>
      <w:r w:rsidRPr="000520D5">
        <w:rPr>
          <w:color w:val="FF0000"/>
        </w:rPr>
        <w:t>!</w:t>
      </w:r>
    </w:p>
    <w:p w:rsidR="00A7424C" w:rsidRDefault="00A7424C">
      <w:pPr>
        <w:rPr>
          <w:color w:val="FF0000"/>
        </w:rPr>
      </w:pPr>
    </w:p>
    <w:p w:rsidR="00A7424C" w:rsidRPr="000520D5" w:rsidRDefault="00A7424C">
      <w:pPr>
        <w:rPr>
          <w:color w:val="FF0000"/>
        </w:rPr>
      </w:pPr>
    </w:p>
    <w:p w:rsidR="00A7424C" w:rsidRDefault="00A7424C"/>
    <w:sectPr w:rsidR="00A7424C" w:rsidSect="00D569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24C" w:rsidRDefault="00A7424C" w:rsidP="00611F56">
      <w:r>
        <w:separator/>
      </w:r>
    </w:p>
  </w:endnote>
  <w:endnote w:type="continuationSeparator" w:id="0">
    <w:p w:rsidR="00A7424C" w:rsidRDefault="00A7424C" w:rsidP="0061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24C" w:rsidRDefault="00A7424C" w:rsidP="00611F56">
      <w:r>
        <w:separator/>
      </w:r>
    </w:p>
  </w:footnote>
  <w:footnote w:type="continuationSeparator" w:id="0">
    <w:p w:rsidR="00A7424C" w:rsidRDefault="00A7424C" w:rsidP="0061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 w:rsidP="00237B3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C" w:rsidRDefault="00A742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F56"/>
    <w:rsid w:val="00001D98"/>
    <w:rsid w:val="00024F8C"/>
    <w:rsid w:val="000520D5"/>
    <w:rsid w:val="00061494"/>
    <w:rsid w:val="000615B7"/>
    <w:rsid w:val="00085F29"/>
    <w:rsid w:val="0009562D"/>
    <w:rsid w:val="000B3656"/>
    <w:rsid w:val="000D2CE9"/>
    <w:rsid w:val="000F52D5"/>
    <w:rsid w:val="001137D0"/>
    <w:rsid w:val="0017500F"/>
    <w:rsid w:val="001C02D1"/>
    <w:rsid w:val="001D4567"/>
    <w:rsid w:val="001F1771"/>
    <w:rsid w:val="00237B3F"/>
    <w:rsid w:val="00267F47"/>
    <w:rsid w:val="00280D86"/>
    <w:rsid w:val="00296729"/>
    <w:rsid w:val="002A0A8C"/>
    <w:rsid w:val="002B687F"/>
    <w:rsid w:val="003016F9"/>
    <w:rsid w:val="00323039"/>
    <w:rsid w:val="00380824"/>
    <w:rsid w:val="00392A8A"/>
    <w:rsid w:val="003A1927"/>
    <w:rsid w:val="003A4EEC"/>
    <w:rsid w:val="003C6146"/>
    <w:rsid w:val="00407C70"/>
    <w:rsid w:val="0042479C"/>
    <w:rsid w:val="00432812"/>
    <w:rsid w:val="00466D61"/>
    <w:rsid w:val="00482047"/>
    <w:rsid w:val="00495200"/>
    <w:rsid w:val="004A3EA5"/>
    <w:rsid w:val="004C372E"/>
    <w:rsid w:val="004C404A"/>
    <w:rsid w:val="004E3963"/>
    <w:rsid w:val="00552846"/>
    <w:rsid w:val="00561439"/>
    <w:rsid w:val="005A0CD9"/>
    <w:rsid w:val="005A3B8E"/>
    <w:rsid w:val="005B1194"/>
    <w:rsid w:val="005E4306"/>
    <w:rsid w:val="00610867"/>
    <w:rsid w:val="00611F56"/>
    <w:rsid w:val="00623A1D"/>
    <w:rsid w:val="00645746"/>
    <w:rsid w:val="0065358D"/>
    <w:rsid w:val="006722A0"/>
    <w:rsid w:val="00677F71"/>
    <w:rsid w:val="006D5F6F"/>
    <w:rsid w:val="00720484"/>
    <w:rsid w:val="00751CA8"/>
    <w:rsid w:val="00776A3F"/>
    <w:rsid w:val="00790888"/>
    <w:rsid w:val="007B2BBB"/>
    <w:rsid w:val="007C42BF"/>
    <w:rsid w:val="007E30EB"/>
    <w:rsid w:val="007F04E6"/>
    <w:rsid w:val="007F2F92"/>
    <w:rsid w:val="007F5895"/>
    <w:rsid w:val="00874595"/>
    <w:rsid w:val="0089669C"/>
    <w:rsid w:val="008D3A92"/>
    <w:rsid w:val="0090319F"/>
    <w:rsid w:val="009135A7"/>
    <w:rsid w:val="009750D2"/>
    <w:rsid w:val="009852BF"/>
    <w:rsid w:val="00A7424C"/>
    <w:rsid w:val="00BC7952"/>
    <w:rsid w:val="00BE2052"/>
    <w:rsid w:val="00C560A2"/>
    <w:rsid w:val="00C70887"/>
    <w:rsid w:val="00C714FD"/>
    <w:rsid w:val="00C7570C"/>
    <w:rsid w:val="00C86057"/>
    <w:rsid w:val="00CF06CB"/>
    <w:rsid w:val="00D129EB"/>
    <w:rsid w:val="00D12AB5"/>
    <w:rsid w:val="00D26318"/>
    <w:rsid w:val="00D27AC1"/>
    <w:rsid w:val="00D40301"/>
    <w:rsid w:val="00D569A7"/>
    <w:rsid w:val="00D93332"/>
    <w:rsid w:val="00DB5F67"/>
    <w:rsid w:val="00DD5360"/>
    <w:rsid w:val="00DD53F2"/>
    <w:rsid w:val="00E671AC"/>
    <w:rsid w:val="00EB501D"/>
    <w:rsid w:val="00EF55AB"/>
    <w:rsid w:val="00F05D06"/>
    <w:rsid w:val="00F167E9"/>
    <w:rsid w:val="00F71491"/>
    <w:rsid w:val="00FB1E7A"/>
    <w:rsid w:val="00FB3BB8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A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1F5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1F5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11F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1F5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611F5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5236262775.taobao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4</Pages>
  <Words>102</Words>
  <Characters>586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134</cp:revision>
  <dcterms:created xsi:type="dcterms:W3CDTF">2014-08-12T13:47:00Z</dcterms:created>
  <dcterms:modified xsi:type="dcterms:W3CDTF">2016-06-01T05:51:00Z</dcterms:modified>
</cp:coreProperties>
</file>